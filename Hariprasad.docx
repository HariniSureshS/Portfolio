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4275B" w:rsidP="00913946">
            <w:pPr>
              <w:pStyle w:val="Title"/>
            </w:pPr>
            <w:r>
              <w:t>hari Prasad</w:t>
            </w:r>
            <w:r w:rsidR="00692703" w:rsidRPr="00CF1A49">
              <w:t xml:space="preserve"> </w:t>
            </w:r>
            <w:r>
              <w:t>v</w:t>
            </w:r>
          </w:p>
          <w:p w:rsidR="00692703" w:rsidRPr="008F2165" w:rsidRDefault="00E4275B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8F2165">
              <w:rPr>
                <w:sz w:val="24"/>
                <w:szCs w:val="24"/>
              </w:rPr>
              <w:t>hari.8324@gmail.com</w:t>
            </w:r>
            <w:r w:rsidR="00692703" w:rsidRPr="008F2165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FE97EDE186A74CBFACF827DC54B4390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F2165">
                  <w:rPr>
                    <w:sz w:val="24"/>
                    <w:szCs w:val="24"/>
                  </w:rPr>
                  <w:t>·</w:t>
                </w:r>
              </w:sdtContent>
            </w:sdt>
            <w:r w:rsidRPr="008F2165">
              <w:rPr>
                <w:sz w:val="24"/>
                <w:szCs w:val="24"/>
              </w:rPr>
              <w:t>+91 9629074887</w:t>
            </w:r>
          </w:p>
          <w:p w:rsidR="00645E82" w:rsidRPr="008F2165" w:rsidRDefault="00645E82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8F2165">
              <w:rPr>
                <w:sz w:val="24"/>
                <w:szCs w:val="24"/>
              </w:rPr>
              <w:t>100</w:t>
            </w:r>
            <w:r w:rsidR="00815BB8" w:rsidRPr="008F2165">
              <w:rPr>
                <w:sz w:val="24"/>
                <w:szCs w:val="24"/>
              </w:rPr>
              <w:t xml:space="preserve">, </w:t>
            </w:r>
            <w:proofErr w:type="spellStart"/>
            <w:r w:rsidR="00815BB8" w:rsidRPr="008F2165">
              <w:rPr>
                <w:sz w:val="24"/>
                <w:szCs w:val="24"/>
              </w:rPr>
              <w:t>Mettu</w:t>
            </w:r>
            <w:proofErr w:type="spellEnd"/>
            <w:r w:rsidRPr="008F2165">
              <w:rPr>
                <w:sz w:val="24"/>
                <w:szCs w:val="24"/>
              </w:rPr>
              <w:t xml:space="preserve"> </w:t>
            </w:r>
            <w:proofErr w:type="spellStart"/>
            <w:r w:rsidRPr="008F2165">
              <w:rPr>
                <w:sz w:val="24"/>
                <w:szCs w:val="24"/>
              </w:rPr>
              <w:t>Mariamman</w:t>
            </w:r>
            <w:proofErr w:type="spellEnd"/>
            <w:r w:rsidRPr="008F2165">
              <w:rPr>
                <w:sz w:val="24"/>
                <w:szCs w:val="24"/>
              </w:rPr>
              <w:t xml:space="preserve"> </w:t>
            </w:r>
            <w:proofErr w:type="spellStart"/>
            <w:r w:rsidRPr="008F2165">
              <w:rPr>
                <w:sz w:val="24"/>
                <w:szCs w:val="24"/>
              </w:rPr>
              <w:t>Kovil</w:t>
            </w:r>
            <w:proofErr w:type="spellEnd"/>
            <w:r w:rsidRPr="008F2165">
              <w:rPr>
                <w:sz w:val="24"/>
                <w:szCs w:val="24"/>
              </w:rPr>
              <w:t xml:space="preserve"> Street Salem-01,Tamil Nadu</w:t>
            </w:r>
            <w:r w:rsidR="00815BB8" w:rsidRPr="008F2165">
              <w:rPr>
                <w:sz w:val="24"/>
                <w:szCs w:val="24"/>
              </w:rPr>
              <w:t xml:space="preserve"> </w:t>
            </w:r>
          </w:p>
          <w:p w:rsidR="00645E82" w:rsidRPr="00E4275B" w:rsidRDefault="00645E82" w:rsidP="00913946">
            <w:pPr>
              <w:pStyle w:val="ContactInfo"/>
              <w:contextualSpacing w:val="0"/>
              <w:rPr>
                <w:sz w:val="28"/>
              </w:rPr>
            </w:pPr>
          </w:p>
          <w:p w:rsidR="00692703" w:rsidRPr="00CF1A49" w:rsidRDefault="00692703" w:rsidP="00E4275B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4275B" w:rsidRPr="00CF1A49" w:rsidRDefault="00E4275B" w:rsidP="00E4275B">
            <w:pPr>
              <w:pStyle w:val="Heading1"/>
              <w:outlineLvl w:val="0"/>
            </w:pPr>
            <w:r>
              <w:t>Career objective</w:t>
            </w:r>
          </w:p>
          <w:p w:rsidR="001755A8" w:rsidRDefault="003C6EB1" w:rsidP="00E4275B">
            <w:pPr>
              <w:contextualSpacing w:val="0"/>
            </w:pPr>
            <w:r>
              <w:t xml:space="preserve">                       To make my career successful by being a part of a skilled organiz</w:t>
            </w:r>
            <w:r w:rsidR="007E1156">
              <w:t>a</w:t>
            </w:r>
            <w:r>
              <w:t>tion</w:t>
            </w:r>
            <w:r w:rsidR="007E1156">
              <w:t xml:space="preserve"> and work towards the benefit of the organization by using my knowledge and experience at its best.</w:t>
            </w:r>
          </w:p>
          <w:p w:rsidR="007E1156" w:rsidRPr="00CF1A49" w:rsidRDefault="007E1156" w:rsidP="007E1156">
            <w:pPr>
              <w:pStyle w:val="Heading1"/>
              <w:outlineLvl w:val="0"/>
            </w:pPr>
            <w:r>
              <w:t>education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65"/>
            </w:tblGrid>
            <w:tr w:rsidR="007E1156" w:rsidRPr="00CF1A49" w:rsidTr="00AD02E9">
              <w:tc>
                <w:tcPr>
                  <w:tcW w:w="9355" w:type="dxa"/>
                </w:tcPr>
                <w:p w:rsidR="007E1156" w:rsidRPr="00CF1A49" w:rsidRDefault="00032D1B" w:rsidP="007E1156">
                  <w:pPr>
                    <w:pStyle w:val="Heading2"/>
                    <w:contextualSpacing w:val="0"/>
                    <w:outlineLvl w:val="1"/>
                  </w:pPr>
                  <w:r>
                    <w:t xml:space="preserve">B.Tech (CSE), </w:t>
                  </w:r>
                  <w:r>
                    <w:rPr>
                      <w:rStyle w:val="SubtleReference"/>
                    </w:rPr>
                    <w:t>Amrita school of engineering</w:t>
                  </w:r>
                </w:p>
                <w:p w:rsidR="007E1156" w:rsidRDefault="00032D1B" w:rsidP="00032D1B">
                  <w:pPr>
                    <w:contextualSpacing w:val="0"/>
                    <w:rPr>
                      <w:b/>
                    </w:rPr>
                  </w:pPr>
                  <w:r>
                    <w:t xml:space="preserve">Pursuing B.Tech CSE </w:t>
                  </w:r>
                  <w:r w:rsidR="00350444">
                    <w:t xml:space="preserve">(2015-2019) </w:t>
                  </w:r>
                  <w:r>
                    <w:t xml:space="preserve">with a </w:t>
                  </w:r>
                  <w:r w:rsidR="00A77ECE">
                    <w:rPr>
                      <w:b/>
                    </w:rPr>
                    <w:t>CGPA of 8.07</w:t>
                  </w:r>
                </w:p>
                <w:p w:rsidR="00BB4A6D" w:rsidRDefault="00BB4A6D" w:rsidP="00032D1B">
                  <w:pPr>
                    <w:contextualSpacing w:val="0"/>
                    <w:rPr>
                      <w:b/>
                    </w:rPr>
                  </w:pPr>
                </w:p>
                <w:tbl>
                  <w:tblPr>
                    <w:tblStyle w:val="PlainTable1"/>
                    <w:tblW w:w="9058" w:type="dxa"/>
                    <w:tblLook w:val="04A0" w:firstRow="1" w:lastRow="0" w:firstColumn="1" w:lastColumn="0" w:noHBand="0" w:noVBand="1"/>
                  </w:tblPr>
                  <w:tblGrid>
                    <w:gridCol w:w="1240"/>
                    <w:gridCol w:w="1027"/>
                    <w:gridCol w:w="1027"/>
                    <w:gridCol w:w="1027"/>
                    <w:gridCol w:w="1027"/>
                    <w:gridCol w:w="977"/>
                    <w:gridCol w:w="964"/>
                    <w:gridCol w:w="916"/>
                    <w:gridCol w:w="853"/>
                  </w:tblGrid>
                  <w:tr w:rsidR="00943D16" w:rsidTr="00B04CE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7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40" w:type="dxa"/>
                      </w:tcPr>
                      <w:p w:rsidR="00943D16" w:rsidRDefault="00943D16" w:rsidP="00032D1B">
                        <w:r>
                          <w:t>Semester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    1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   2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   3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   4</w:t>
                        </w:r>
                      </w:p>
                    </w:tc>
                    <w:tc>
                      <w:tcPr>
                        <w:tcW w:w="977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   5</w:t>
                        </w:r>
                      </w:p>
                    </w:tc>
                    <w:tc>
                      <w:tcPr>
                        <w:tcW w:w="964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   6</w:t>
                        </w:r>
                      </w:p>
                    </w:tc>
                    <w:tc>
                      <w:tcPr>
                        <w:tcW w:w="916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     7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43D16" w:rsidRDefault="00943D16" w:rsidP="00032D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 8</w:t>
                        </w:r>
                      </w:p>
                    </w:tc>
                  </w:tr>
                  <w:tr w:rsidR="00943D16" w:rsidTr="00B04C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40" w:type="dxa"/>
                      </w:tcPr>
                      <w:p w:rsidR="00943D16" w:rsidRDefault="00943D16" w:rsidP="00032D1B">
                        <w:r>
                          <w:t>SGPA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       7.95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Pr="00BB4A6D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      7.64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      7.24</w:t>
                        </w:r>
                      </w:p>
                    </w:tc>
                    <w:tc>
                      <w:tcPr>
                        <w:tcW w:w="1027" w:type="dxa"/>
                      </w:tcPr>
                      <w:p w:rsidR="00943D16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      7.66</w:t>
                        </w:r>
                      </w:p>
                    </w:tc>
                    <w:tc>
                      <w:tcPr>
                        <w:tcW w:w="977" w:type="dxa"/>
                      </w:tcPr>
                      <w:p w:rsidR="00943D16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       8.2</w:t>
                        </w:r>
                      </w:p>
                    </w:tc>
                    <w:tc>
                      <w:tcPr>
                        <w:tcW w:w="964" w:type="dxa"/>
                      </w:tcPr>
                      <w:p w:rsidR="00943D16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       8.7</w:t>
                        </w:r>
                      </w:p>
                    </w:tc>
                    <w:tc>
                      <w:tcPr>
                        <w:tcW w:w="916" w:type="dxa"/>
                      </w:tcPr>
                      <w:p w:rsidR="00943D16" w:rsidRDefault="00943D16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     8.5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43D16" w:rsidRDefault="00A77ECE" w:rsidP="00032D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8.91</w:t>
                        </w:r>
                      </w:p>
                    </w:tc>
                  </w:tr>
                </w:tbl>
                <w:p w:rsidR="00AD02E9" w:rsidRPr="00CF1A49" w:rsidRDefault="00AD02E9" w:rsidP="00032D1B">
                  <w:pPr>
                    <w:contextualSpacing w:val="0"/>
                  </w:pPr>
                </w:p>
              </w:tc>
            </w:tr>
            <w:tr w:rsidR="007E1156" w:rsidRPr="00CF1A49" w:rsidTr="00AD02E9">
              <w:tc>
                <w:tcPr>
                  <w:tcW w:w="9355" w:type="dxa"/>
                  <w:tcMar>
                    <w:top w:w="216" w:type="dxa"/>
                  </w:tcMar>
                </w:tcPr>
                <w:p w:rsidR="007E1156" w:rsidRPr="00CF1A49" w:rsidRDefault="00032D1B" w:rsidP="007E1156">
                  <w:pPr>
                    <w:pStyle w:val="Heading2"/>
                    <w:contextualSpacing w:val="0"/>
                    <w:outlineLvl w:val="1"/>
                  </w:pPr>
                  <w:r>
                    <w:t>Senior secondary</w:t>
                  </w:r>
                  <w:r w:rsidR="007E1156" w:rsidRPr="00CF1A49">
                    <w:t xml:space="preserve">, </w:t>
                  </w:r>
                  <w:r>
                    <w:rPr>
                      <w:rStyle w:val="SubtleReference"/>
                    </w:rPr>
                    <w:t>Holy cross matriculation higher secondary school</w:t>
                  </w:r>
                </w:p>
                <w:p w:rsidR="00350444" w:rsidRDefault="00350444" w:rsidP="00032D1B">
                  <w:r>
                    <w:t>Year Of Completion:2015</w:t>
                  </w:r>
                </w:p>
                <w:p w:rsidR="00350444" w:rsidRDefault="00350444" w:rsidP="00032D1B">
                  <w:pPr>
                    <w:rPr>
                      <w:b/>
                    </w:rPr>
                  </w:pPr>
                  <w:r>
                    <w:t>Percentage:</w:t>
                  </w:r>
                  <w:r w:rsidR="00032D1B">
                    <w:t xml:space="preserve"> </w:t>
                  </w:r>
                  <w:r w:rsidR="00071519">
                    <w:rPr>
                      <w:b/>
                    </w:rPr>
                    <w:t>88.25</w:t>
                  </w:r>
                  <w:r w:rsidR="00032D1B" w:rsidRPr="00032D1B">
                    <w:rPr>
                      <w:b/>
                    </w:rPr>
                    <w:t>%</w:t>
                  </w:r>
                </w:p>
                <w:p w:rsidR="00032D1B" w:rsidRDefault="00032D1B" w:rsidP="00032D1B">
                  <w:pPr>
                    <w:rPr>
                      <w:b/>
                    </w:rPr>
                  </w:pPr>
                </w:p>
                <w:p w:rsidR="00350444" w:rsidRPr="00350444" w:rsidRDefault="00032D1B" w:rsidP="00032D1B">
                  <w:pPr>
                    <w:pStyle w:val="Heading2"/>
                    <w:contextualSpacing w:val="0"/>
                    <w:outlineLvl w:val="1"/>
                    <w:rPr>
                      <w:b w:val="0"/>
                      <w:smallCaps/>
                      <w:color w:val="595959" w:themeColor="text1" w:themeTint="A6"/>
                    </w:rPr>
                  </w:pPr>
                  <w:r>
                    <w:t>secondary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Holy cross matriculation higher secondary school</w:t>
                  </w:r>
                </w:p>
                <w:p w:rsidR="00350444" w:rsidRDefault="00350444" w:rsidP="00032D1B">
                  <w:r>
                    <w:t>Year Of Completion:2013</w:t>
                  </w:r>
                </w:p>
                <w:p w:rsidR="00032D1B" w:rsidRDefault="00032D1B" w:rsidP="00032D1B">
                  <w:pPr>
                    <w:rPr>
                      <w:b/>
                    </w:rPr>
                  </w:pPr>
                  <w:r>
                    <w:t xml:space="preserve">Qualified with </w:t>
                  </w:r>
                  <w:r w:rsidR="00071519">
                    <w:rPr>
                      <w:b/>
                    </w:rPr>
                    <w:t>94.80</w:t>
                  </w:r>
                  <w:r w:rsidRPr="00032D1B">
                    <w:rPr>
                      <w:b/>
                    </w:rPr>
                    <w:t>%</w:t>
                  </w:r>
                </w:p>
                <w:p w:rsidR="00350444" w:rsidRDefault="00350444" w:rsidP="00032D1B"/>
              </w:tc>
            </w:tr>
          </w:tbl>
          <w:p w:rsidR="007E1156" w:rsidRPr="00CF1A49" w:rsidRDefault="007E1156" w:rsidP="00E4275B">
            <w:pPr>
              <w:contextualSpacing w:val="0"/>
            </w:pPr>
          </w:p>
        </w:tc>
      </w:tr>
    </w:tbl>
    <w:p w:rsidR="00486277" w:rsidRPr="00CF1A49" w:rsidRDefault="00350444" w:rsidP="00486277">
      <w:pPr>
        <w:pStyle w:val="Heading1"/>
      </w:pPr>
      <w:r>
        <w:t>Area</w:t>
      </w:r>
      <w:r w:rsidR="00E10C72">
        <w:t>S</w:t>
      </w:r>
      <w:r>
        <w:t xml:space="preserve"> of interest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F76996" w:rsidP="006E1507">
            <w:pPr>
              <w:pStyle w:val="ListBullet"/>
              <w:contextualSpacing w:val="0"/>
            </w:pPr>
            <w:r>
              <w:t>Cloud Computing(AWS Solutions Architect)</w:t>
            </w:r>
          </w:p>
          <w:p w:rsidR="001F4E6D" w:rsidRDefault="00F76996" w:rsidP="006E1507">
            <w:pPr>
              <w:pStyle w:val="ListBullet"/>
              <w:contextualSpacing w:val="0"/>
            </w:pPr>
            <w:r>
              <w:t>Full Stack Web Development</w:t>
            </w:r>
          </w:p>
          <w:p w:rsidR="0063500F" w:rsidRPr="006E1507" w:rsidRDefault="0016543E" w:rsidP="0063500F">
            <w:pPr>
              <w:pStyle w:val="ListBullet"/>
              <w:contextualSpacing w:val="0"/>
            </w:pPr>
            <w:r>
              <w:t>Data Structure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35044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350444" w:rsidRPr="00CF1A49" w:rsidRDefault="004D4A82" w:rsidP="0062312F">
      <w:pPr>
        <w:pStyle w:val="Heading1"/>
      </w:pPr>
      <w:r>
        <w:t>Skills</w:t>
      </w:r>
    </w:p>
    <w:p w:rsidR="003A7420" w:rsidRPr="00815BB8" w:rsidRDefault="00A34B12" w:rsidP="00A34B12">
      <w:pPr>
        <w:rPr>
          <w:b/>
        </w:rPr>
      </w:pPr>
      <w:r>
        <w:t xml:space="preserve">  </w:t>
      </w:r>
      <w:r>
        <w:rPr>
          <w:b/>
        </w:rPr>
        <w:t xml:space="preserve">Languages: </w:t>
      </w:r>
      <w:r w:rsidR="004D4A82">
        <w:rPr>
          <w:b/>
        </w:rPr>
        <w:t xml:space="preserve">           </w:t>
      </w:r>
      <w:r w:rsidR="00815BB8">
        <w:rPr>
          <w:b/>
        </w:rPr>
        <w:t xml:space="preserve"> </w:t>
      </w:r>
      <w:r w:rsidR="00BB4A6D" w:rsidRPr="00815BB8">
        <w:rPr>
          <w:b/>
        </w:rPr>
        <w:t>JAVA</w:t>
      </w:r>
      <w:r w:rsidR="00163651">
        <w:rPr>
          <w:b/>
        </w:rPr>
        <w:t xml:space="preserve"> </w:t>
      </w:r>
      <w:r w:rsidR="003A7420" w:rsidRPr="00815BB8">
        <w:rPr>
          <w:b/>
        </w:rPr>
        <w:t>HTML CSS</w:t>
      </w:r>
      <w:r w:rsidR="004D4A82" w:rsidRPr="00815BB8">
        <w:rPr>
          <w:b/>
        </w:rPr>
        <w:t xml:space="preserve"> </w:t>
      </w:r>
      <w:r w:rsidRPr="00815BB8">
        <w:rPr>
          <w:b/>
        </w:rPr>
        <w:t>BOOTSTRAP</w:t>
      </w:r>
      <w:r w:rsidR="00163651" w:rsidRPr="00815BB8">
        <w:rPr>
          <w:b/>
        </w:rPr>
        <w:t xml:space="preserve"> </w:t>
      </w:r>
      <w:r w:rsidR="003A7420" w:rsidRPr="00815BB8">
        <w:rPr>
          <w:b/>
        </w:rPr>
        <w:t xml:space="preserve">JAVASCRIPT REACTJS </w:t>
      </w:r>
      <w:r w:rsidR="00BB4A6D">
        <w:rPr>
          <w:b/>
        </w:rPr>
        <w:t xml:space="preserve">ORACLE </w:t>
      </w:r>
    </w:p>
    <w:p w:rsidR="00A34B12" w:rsidRPr="00815BB8" w:rsidRDefault="003A7420" w:rsidP="00A34B12">
      <w:pPr>
        <w:rPr>
          <w:b/>
        </w:rPr>
      </w:pPr>
      <w:r w:rsidRPr="00815BB8">
        <w:rPr>
          <w:b/>
        </w:rPr>
        <w:t xml:space="preserve">                </w:t>
      </w:r>
      <w:r w:rsidR="004D4A82" w:rsidRPr="00815BB8">
        <w:rPr>
          <w:b/>
        </w:rPr>
        <w:t xml:space="preserve">            </w:t>
      </w:r>
      <w:r w:rsidR="004E1189">
        <w:rPr>
          <w:b/>
        </w:rPr>
        <w:t xml:space="preserve">                        </w:t>
      </w:r>
      <w:r w:rsidR="00BB4A6D">
        <w:rPr>
          <w:b/>
        </w:rPr>
        <w:t xml:space="preserve"> </w:t>
      </w:r>
      <w:r w:rsidRPr="00815BB8">
        <w:rPr>
          <w:b/>
        </w:rPr>
        <w:t>NODEJS EXPRESSJS</w:t>
      </w:r>
      <w:r w:rsidR="00A34B12" w:rsidRPr="00815BB8">
        <w:rPr>
          <w:b/>
        </w:rPr>
        <w:t xml:space="preserve"> </w:t>
      </w:r>
      <w:r w:rsidRPr="00815BB8">
        <w:rPr>
          <w:b/>
        </w:rPr>
        <w:t>SQL</w:t>
      </w:r>
      <w:r w:rsidR="00296873">
        <w:rPr>
          <w:b/>
        </w:rPr>
        <w:t xml:space="preserve"> REACT NATIVE</w:t>
      </w:r>
      <w:r w:rsidR="007155F1">
        <w:rPr>
          <w:b/>
        </w:rPr>
        <w:t xml:space="preserve"> </w:t>
      </w:r>
    </w:p>
    <w:p w:rsidR="004D4A82" w:rsidRDefault="004D4A82" w:rsidP="00A34B12">
      <w:pPr>
        <w:rPr>
          <w:b/>
        </w:rPr>
      </w:pPr>
      <w:r>
        <w:rPr>
          <w:b/>
        </w:rPr>
        <w:t xml:space="preserve">  Certificates:  </w:t>
      </w:r>
    </w:p>
    <w:p w:rsidR="004D4A82" w:rsidRPr="004D4A82" w:rsidRDefault="004D4A82" w:rsidP="004D4A82">
      <w:pPr>
        <w:pStyle w:val="ListParagraph"/>
        <w:numPr>
          <w:ilvl w:val="2"/>
          <w:numId w:val="14"/>
        </w:numPr>
        <w:rPr>
          <w:b/>
        </w:rPr>
      </w:pPr>
      <w:r w:rsidRPr="004D4A82">
        <w:t>NPTEL Course on introduction To Modern Application Development –IIT Madras</w:t>
      </w:r>
    </w:p>
    <w:p w:rsidR="004D4A82" w:rsidRPr="007155F1" w:rsidRDefault="004D4A82" w:rsidP="004D4A82">
      <w:pPr>
        <w:pStyle w:val="ListParagraph"/>
        <w:numPr>
          <w:ilvl w:val="2"/>
          <w:numId w:val="14"/>
        </w:numPr>
        <w:rPr>
          <w:b/>
        </w:rPr>
      </w:pPr>
      <w:r>
        <w:t>Certified Course on Web Development</w:t>
      </w:r>
    </w:p>
    <w:p w:rsidR="007155F1" w:rsidRPr="002F1DF4" w:rsidRDefault="002F1DF4" w:rsidP="002F1DF4">
      <w:pPr>
        <w:pStyle w:val="ListParagraph"/>
        <w:numPr>
          <w:ilvl w:val="2"/>
          <w:numId w:val="14"/>
        </w:numPr>
        <w:rPr>
          <w:b/>
        </w:rPr>
      </w:pPr>
      <w:r>
        <w:t>Certified Course on AWS Solutions Architect(</w:t>
      </w:r>
      <w:proofErr w:type="spellStart"/>
      <w:r>
        <w:t>Udemy</w:t>
      </w:r>
      <w:proofErr w:type="spellEnd"/>
      <w:r>
        <w:t>)</w:t>
      </w:r>
    </w:p>
    <w:p w:rsidR="00BB4A6D" w:rsidRPr="00815BB8" w:rsidRDefault="00BB4A6D" w:rsidP="00BB4A6D">
      <w:pPr>
        <w:pStyle w:val="ListParagraph"/>
        <w:ind w:left="2160"/>
        <w:rPr>
          <w:b/>
        </w:rPr>
      </w:pPr>
    </w:p>
    <w:p w:rsidR="00815BB8" w:rsidRDefault="00815BB8" w:rsidP="00815BB8">
      <w:pPr>
        <w:rPr>
          <w:b/>
        </w:rPr>
      </w:pPr>
      <w:r>
        <w:rPr>
          <w:b/>
        </w:rPr>
        <w:lastRenderedPageBreak/>
        <w:t xml:space="preserve">  Non-Technical:  </w:t>
      </w:r>
    </w:p>
    <w:p w:rsidR="00815BB8" w:rsidRPr="004D4A82" w:rsidRDefault="00815BB8" w:rsidP="00815BB8">
      <w:pPr>
        <w:pStyle w:val="ListParagraph"/>
        <w:numPr>
          <w:ilvl w:val="2"/>
          <w:numId w:val="14"/>
        </w:numPr>
        <w:rPr>
          <w:b/>
        </w:rPr>
      </w:pPr>
      <w:r>
        <w:t>Leadership Qualities</w:t>
      </w:r>
    </w:p>
    <w:p w:rsidR="00815BB8" w:rsidRPr="004D4A82" w:rsidRDefault="00815BB8" w:rsidP="00815BB8">
      <w:pPr>
        <w:pStyle w:val="ListParagraph"/>
        <w:numPr>
          <w:ilvl w:val="2"/>
          <w:numId w:val="14"/>
        </w:numPr>
        <w:rPr>
          <w:b/>
        </w:rPr>
      </w:pPr>
      <w:r>
        <w:t>Interpersonal Communication</w:t>
      </w:r>
    </w:p>
    <w:p w:rsidR="00350444" w:rsidRPr="00CF1A49" w:rsidRDefault="00A34B12" w:rsidP="00350444">
      <w:pPr>
        <w:pStyle w:val="Heading1"/>
      </w:pPr>
      <w:r>
        <w:t>PROJECTS UNDERTAKEN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350444" w:rsidRPr="00CF1A49" w:rsidTr="004F4425">
        <w:tc>
          <w:tcPr>
            <w:tcW w:w="9290" w:type="dxa"/>
          </w:tcPr>
          <w:p w:rsidR="00350444" w:rsidRPr="00CF1A49" w:rsidRDefault="00A34B12" w:rsidP="00AD02E9">
            <w:pPr>
              <w:pStyle w:val="Heading3"/>
              <w:contextualSpacing w:val="0"/>
              <w:outlineLvl w:val="2"/>
            </w:pPr>
            <w:r>
              <w:t>JULY25-</w:t>
            </w:r>
            <w:r w:rsidR="00350444" w:rsidRPr="00CF1A49">
              <w:t xml:space="preserve"> </w:t>
            </w:r>
            <w:r>
              <w:t>NOV8</w:t>
            </w:r>
            <w:r w:rsidR="00350444" w:rsidRPr="00CF1A49">
              <w:t>–</w:t>
            </w:r>
            <w:r>
              <w:t>2017</w:t>
            </w:r>
            <w:r w:rsidR="00350444" w:rsidRPr="00CF1A49">
              <w:t xml:space="preserve"> </w:t>
            </w:r>
          </w:p>
          <w:p w:rsidR="00350444" w:rsidRPr="00CF1A49" w:rsidRDefault="00A34B12" w:rsidP="00AD02E9">
            <w:pPr>
              <w:pStyle w:val="Heading2"/>
              <w:contextualSpacing w:val="0"/>
              <w:outlineLvl w:val="1"/>
            </w:pPr>
            <w:r>
              <w:t>RESOURCE MANAGEM</w:t>
            </w:r>
            <w:r w:rsidR="00A8757F">
              <w:t>E</w:t>
            </w:r>
            <w:r>
              <w:t>NT IN A COMPANY</w:t>
            </w:r>
          </w:p>
          <w:p w:rsidR="00350444" w:rsidRDefault="00A34B12" w:rsidP="00A34B12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  <w:r>
              <w:t>Description: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E34F6">
              <w:rPr>
                <w:rFonts w:ascii="Times New Roman" w:eastAsia="Times New Roman" w:hAnsi="Times New Roman" w:cs="Times New Roman"/>
                <w:color w:val="595959"/>
              </w:rPr>
              <w:t>This project</w:t>
            </w:r>
            <w:r w:rsidRPr="00A34B12">
              <w:rPr>
                <w:rFonts w:ascii="Times New Roman" w:eastAsia="Times New Roman" w:hAnsi="Times New Roman" w:cs="Times New Roman"/>
                <w:color w:val="595959"/>
              </w:rPr>
              <w:t xml:space="preserve"> aims at developing a system to automate the process of using a company's resources in the most efficient way possible.</w:t>
            </w:r>
          </w:p>
          <w:p w:rsidR="00A34B12" w:rsidRDefault="00A34B12" w:rsidP="00A34B12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</w:p>
          <w:p w:rsidR="00A34B12" w:rsidRDefault="00926C6B" w:rsidP="00A34B12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  <w:r>
              <w:rPr>
                <w:rFonts w:ascii="Times New Roman" w:eastAsia="Times New Roman" w:hAnsi="Times New Roman" w:cs="Times New Roman"/>
                <w:color w:val="595959"/>
              </w:rPr>
              <w:t>Role: Team Leader &amp;</w:t>
            </w:r>
            <w:r w:rsidR="00A34B12">
              <w:rPr>
                <w:rFonts w:ascii="Times New Roman" w:eastAsia="Times New Roman" w:hAnsi="Times New Roman" w:cs="Times New Roman"/>
                <w:color w:val="595959"/>
              </w:rPr>
              <w:t xml:space="preserve"> Developer</w:t>
            </w:r>
          </w:p>
          <w:p w:rsidR="007155F1" w:rsidRDefault="007155F1" w:rsidP="00A34B12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</w:p>
          <w:p w:rsidR="007155F1" w:rsidRPr="00CF1A49" w:rsidRDefault="007155F1" w:rsidP="007155F1">
            <w:pPr>
              <w:pStyle w:val="Heading3"/>
              <w:contextualSpacing w:val="0"/>
              <w:outlineLvl w:val="2"/>
            </w:pPr>
            <w:r>
              <w:t>jan25-</w:t>
            </w:r>
            <w:r w:rsidRPr="00CF1A49">
              <w:t xml:space="preserve"> </w:t>
            </w:r>
            <w:r>
              <w:t>APRIl</w:t>
            </w:r>
            <w:r w:rsidRPr="00CF1A49">
              <w:t>–</w:t>
            </w:r>
            <w:r>
              <w:t>2018</w:t>
            </w:r>
            <w:r w:rsidRPr="00CF1A49">
              <w:t xml:space="preserve"> </w:t>
            </w:r>
          </w:p>
          <w:p w:rsidR="007155F1" w:rsidRPr="00CF1A49" w:rsidRDefault="007155F1" w:rsidP="007155F1">
            <w:pPr>
              <w:pStyle w:val="Heading2"/>
              <w:contextualSpacing w:val="0"/>
              <w:outlineLvl w:val="1"/>
            </w:pPr>
            <w:r>
              <w:t>Cab hiring application</w:t>
            </w:r>
          </w:p>
          <w:p w:rsidR="007155F1" w:rsidRDefault="007155F1" w:rsidP="007155F1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  <w:r>
              <w:t>Description: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246">
              <w:rPr>
                <w:rFonts w:ascii="Times New Roman" w:eastAsia="Times New Roman" w:hAnsi="Times New Roman" w:cs="Times New Roman"/>
                <w:color w:val="595959"/>
              </w:rPr>
              <w:t>This project</w:t>
            </w:r>
            <w:r w:rsidRPr="00A34B12">
              <w:rPr>
                <w:rFonts w:ascii="Times New Roman" w:eastAsia="Times New Roman" w:hAnsi="Times New Roman" w:cs="Times New Roman"/>
                <w:color w:val="595959"/>
              </w:rPr>
              <w:t xml:space="preserve"> aims at developing a </w:t>
            </w:r>
            <w:r>
              <w:rPr>
                <w:rFonts w:ascii="Times New Roman" w:eastAsia="Times New Roman" w:hAnsi="Times New Roman" w:cs="Times New Roman"/>
                <w:color w:val="595959"/>
              </w:rPr>
              <w:t>system to hire cab and pay the charge through online banking</w:t>
            </w:r>
            <w:r w:rsidRPr="00A34B12">
              <w:rPr>
                <w:rFonts w:ascii="Times New Roman" w:eastAsia="Times New Roman" w:hAnsi="Times New Roman" w:cs="Times New Roman"/>
                <w:color w:val="595959"/>
              </w:rPr>
              <w:t>.</w:t>
            </w:r>
          </w:p>
          <w:p w:rsidR="007155F1" w:rsidRDefault="007155F1" w:rsidP="007155F1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</w:p>
          <w:p w:rsidR="007155F1" w:rsidRPr="00CF1A49" w:rsidRDefault="007155F1" w:rsidP="007155F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color w:val="595959"/>
              </w:rPr>
              <w:t>Role: Developer(React Native with Firebase)</w:t>
            </w:r>
          </w:p>
        </w:tc>
      </w:tr>
    </w:tbl>
    <w:p w:rsidR="00A34B12" w:rsidRPr="00CF1A49" w:rsidRDefault="00A34B12" w:rsidP="00A34B12">
      <w:pPr>
        <w:pStyle w:val="Heading1"/>
      </w:pPr>
      <w:r>
        <w:t>Internship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34B12" w:rsidRPr="00CF1A49" w:rsidTr="000D0FE7">
        <w:tc>
          <w:tcPr>
            <w:tcW w:w="9290" w:type="dxa"/>
          </w:tcPr>
          <w:p w:rsidR="00732BF7" w:rsidRPr="00CF1A49" w:rsidRDefault="00732BF7" w:rsidP="00732BF7">
            <w:pPr>
              <w:pStyle w:val="Heading3"/>
              <w:contextualSpacing w:val="0"/>
              <w:outlineLvl w:val="2"/>
            </w:pPr>
            <w:r>
              <w:t>DEC03 2018-Present</w:t>
            </w:r>
          </w:p>
          <w:p w:rsidR="00732BF7" w:rsidRPr="00CF1A49" w:rsidRDefault="00732BF7" w:rsidP="00732BF7">
            <w:pPr>
              <w:pStyle w:val="Heading2"/>
              <w:contextualSpacing w:val="0"/>
              <w:outlineLvl w:val="1"/>
            </w:pPr>
            <w:r>
              <w:t>Odessa Technologies INC</w:t>
            </w:r>
          </w:p>
          <w:p w:rsidR="00732BF7" w:rsidRDefault="00732BF7" w:rsidP="00732BF7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  <w:r>
              <w:rPr>
                <w:rFonts w:ascii="Times New Roman" w:eastAsia="Times New Roman" w:hAnsi="Times New Roman" w:cs="Times New Roman"/>
                <w:color w:val="595959"/>
              </w:rPr>
              <w:t xml:space="preserve">Role: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595959"/>
              </w:rPr>
              <w:t>Software Engineer</w:t>
            </w:r>
          </w:p>
          <w:p w:rsidR="00732BF7" w:rsidRDefault="00732BF7" w:rsidP="00732BF7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</w:p>
          <w:p w:rsidR="00732BF7" w:rsidRDefault="00732BF7" w:rsidP="00AD02E9">
            <w:pPr>
              <w:pStyle w:val="Heading3"/>
              <w:contextualSpacing w:val="0"/>
              <w:outlineLvl w:val="2"/>
            </w:pPr>
          </w:p>
          <w:p w:rsidR="00A34B12" w:rsidRPr="00CF1A49" w:rsidRDefault="000D0FE7" w:rsidP="00AD02E9">
            <w:pPr>
              <w:pStyle w:val="Heading3"/>
              <w:contextualSpacing w:val="0"/>
              <w:outlineLvl w:val="2"/>
            </w:pPr>
            <w:r>
              <w:t>DEC04</w:t>
            </w:r>
            <w:r w:rsidR="00732BF7">
              <w:t xml:space="preserve"> 2017</w:t>
            </w:r>
            <w:r w:rsidR="00A34B12">
              <w:t>-</w:t>
            </w:r>
            <w:r w:rsidR="000F7B82">
              <w:t>FEB27</w:t>
            </w:r>
            <w:r w:rsidR="00732BF7">
              <w:t xml:space="preserve"> 2018</w:t>
            </w:r>
          </w:p>
          <w:p w:rsidR="00E6451E" w:rsidRPr="00CF1A49" w:rsidRDefault="000D0FE7" w:rsidP="00AD02E9">
            <w:pPr>
              <w:pStyle w:val="Heading2"/>
              <w:contextualSpacing w:val="0"/>
              <w:outlineLvl w:val="1"/>
            </w:pPr>
            <w:r>
              <w:t>hASURA PRODUCT DEVELOPMENT FELLOWSHIP</w:t>
            </w:r>
          </w:p>
          <w:p w:rsidR="00E6451E" w:rsidRDefault="00E6451E" w:rsidP="000D0FE7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  <w:r>
              <w:rPr>
                <w:rFonts w:ascii="Times New Roman" w:eastAsia="Times New Roman" w:hAnsi="Times New Roman" w:cs="Times New Roman"/>
                <w:color w:val="595959"/>
              </w:rPr>
              <w:t xml:space="preserve">Description: This project aims at developing a social </w:t>
            </w:r>
            <w:r w:rsidR="00732BF7">
              <w:rPr>
                <w:rFonts w:ascii="Times New Roman" w:eastAsia="Times New Roman" w:hAnsi="Times New Roman" w:cs="Times New Roman"/>
                <w:color w:val="595959"/>
              </w:rPr>
              <w:t>networking site.</w:t>
            </w:r>
          </w:p>
          <w:p w:rsidR="00E6451E" w:rsidRDefault="00E6451E" w:rsidP="000D0FE7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</w:p>
          <w:p w:rsidR="000D0FE7" w:rsidRPr="000D0FE7" w:rsidRDefault="00A34B12" w:rsidP="000D0FE7">
            <w:pPr>
              <w:contextualSpacing w:val="0"/>
              <w:rPr>
                <w:rFonts w:ascii="Times New Roman" w:eastAsia="Times New Roman" w:hAnsi="Times New Roman" w:cs="Times New Roman"/>
                <w:color w:val="595959"/>
              </w:rPr>
            </w:pPr>
            <w:r>
              <w:rPr>
                <w:rFonts w:ascii="Times New Roman" w:eastAsia="Times New Roman" w:hAnsi="Times New Roman" w:cs="Times New Roman"/>
                <w:color w:val="595959"/>
              </w:rPr>
              <w:t xml:space="preserve">Role: </w:t>
            </w:r>
            <w:r w:rsidR="000D0FE7">
              <w:rPr>
                <w:rFonts w:ascii="Times New Roman" w:eastAsia="Times New Roman" w:hAnsi="Times New Roman" w:cs="Times New Roman"/>
                <w:color w:val="595959"/>
              </w:rPr>
              <w:t>React Js Developer</w:t>
            </w:r>
            <w:r w:rsidR="000F7B82">
              <w:rPr>
                <w:rFonts w:ascii="Times New Roman" w:eastAsia="Times New Roman" w:hAnsi="Times New Roman" w:cs="Times New Roman"/>
                <w:color w:val="595959"/>
              </w:rPr>
              <w:t>(Awarded as high performer in internship)</w:t>
            </w:r>
          </w:p>
        </w:tc>
      </w:tr>
    </w:tbl>
    <w:p w:rsidR="000D0FE7" w:rsidRPr="00CF1A49" w:rsidRDefault="000D0FE7" w:rsidP="000D0FE7">
      <w:pPr>
        <w:pStyle w:val="Heading1"/>
      </w:pPr>
      <w:r>
        <w:t>Extra curricular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0D0FE7" w:rsidRPr="006E1507" w:rsidTr="00093E53">
        <w:tc>
          <w:tcPr>
            <w:tcW w:w="4680" w:type="dxa"/>
          </w:tcPr>
          <w:p w:rsidR="000D0FE7" w:rsidRDefault="00815BB8" w:rsidP="00247E41">
            <w:pPr>
              <w:pStyle w:val="ListBullet"/>
              <w:contextualSpacing w:val="0"/>
            </w:pPr>
            <w:r>
              <w:t>Part of National Service Scheme(NSS)</w:t>
            </w:r>
          </w:p>
          <w:p w:rsidR="00815BB8" w:rsidRDefault="00093E53" w:rsidP="00247E41">
            <w:pPr>
              <w:pStyle w:val="ListBullet"/>
              <w:contextualSpacing w:val="0"/>
            </w:pPr>
            <w:r>
              <w:t>Short Film Making</w:t>
            </w:r>
          </w:p>
          <w:p w:rsidR="00093E53" w:rsidRDefault="00093E53" w:rsidP="00E6451E">
            <w:pPr>
              <w:pStyle w:val="ListBullet"/>
              <w:contextualSpacing w:val="0"/>
            </w:pPr>
            <w:r>
              <w:t>Story Boarding/Script Writing</w:t>
            </w:r>
          </w:p>
          <w:p w:rsidR="004E1189" w:rsidRDefault="004E1189" w:rsidP="00247E41">
            <w:pPr>
              <w:pStyle w:val="ListBullet"/>
              <w:contextualSpacing w:val="0"/>
            </w:pPr>
            <w:r>
              <w:t xml:space="preserve">Organized an web event in </w:t>
            </w:r>
            <w:proofErr w:type="spellStart"/>
            <w:r>
              <w:t>Anohka</w:t>
            </w:r>
            <w:proofErr w:type="spellEnd"/>
            <w:r>
              <w:t xml:space="preserve"> 2018 </w:t>
            </w:r>
          </w:p>
          <w:p w:rsidR="004E1189" w:rsidRDefault="004E1189" w:rsidP="00247E41">
            <w:pPr>
              <w:pStyle w:val="ListBullet"/>
              <w:contextualSpacing w:val="0"/>
            </w:pPr>
            <w:r>
              <w:t xml:space="preserve">Public Relations Co coordinator in </w:t>
            </w:r>
            <w:proofErr w:type="spellStart"/>
            <w:r w:rsidR="00BF581B">
              <w:t>Anohka</w:t>
            </w:r>
            <w:proofErr w:type="spellEnd"/>
            <w:r>
              <w:t xml:space="preserve"> 2018</w:t>
            </w:r>
          </w:p>
          <w:p w:rsidR="00093E53" w:rsidRPr="00CF1A49" w:rsidRDefault="00093E53" w:rsidP="00093E53">
            <w:pPr>
              <w:pStyle w:val="Heading1"/>
              <w:outlineLvl w:val="0"/>
            </w:pPr>
            <w:r>
              <w:t>Awards and honors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246"/>
              <w:gridCol w:w="2434"/>
            </w:tblGrid>
            <w:tr w:rsidR="00093E53" w:rsidRPr="006E1507" w:rsidTr="00AD02E9">
              <w:tc>
                <w:tcPr>
                  <w:tcW w:w="4675" w:type="dxa"/>
                </w:tcPr>
                <w:p w:rsidR="00093E53" w:rsidRPr="006E1507" w:rsidRDefault="00093E53" w:rsidP="00093E53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093E53" w:rsidRPr="006E1507" w:rsidRDefault="00093E53" w:rsidP="00093E53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:rsidR="000D0FE7" w:rsidRPr="006E1507" w:rsidRDefault="000D0FE7" w:rsidP="00AD02E9">
            <w:pPr>
              <w:pStyle w:val="Heading1"/>
              <w:outlineLvl w:val="0"/>
            </w:pPr>
          </w:p>
        </w:tc>
        <w:tc>
          <w:tcPr>
            <w:tcW w:w="4680" w:type="dxa"/>
            <w:tcMar>
              <w:left w:w="360" w:type="dxa"/>
            </w:tcMar>
          </w:tcPr>
          <w:p w:rsidR="000D0FE7" w:rsidRPr="006E1507" w:rsidRDefault="000D0FE7" w:rsidP="00AD02E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093E53" w:rsidRPr="00093E53" w:rsidRDefault="00143796" w:rsidP="00093E53">
      <w:pPr>
        <w:pStyle w:val="ListParagraph"/>
        <w:numPr>
          <w:ilvl w:val="0"/>
          <w:numId w:val="15"/>
        </w:numPr>
        <w:rPr>
          <w:b/>
        </w:rPr>
      </w:pPr>
      <w:r>
        <w:t>Director, Screenplay and Storywriter of Gokulastami award winning short film (1</w:t>
      </w:r>
      <w:r w:rsidRPr="00143796">
        <w:rPr>
          <w:vertAlign w:val="superscript"/>
        </w:rPr>
        <w:t>st</w:t>
      </w:r>
      <w:r>
        <w:t xml:space="preserve"> Prize).</w:t>
      </w:r>
    </w:p>
    <w:p w:rsidR="00A34B12" w:rsidRDefault="0065437B" w:rsidP="00093E53">
      <w:pPr>
        <w:pStyle w:val="ListParagraph"/>
        <w:numPr>
          <w:ilvl w:val="0"/>
          <w:numId w:val="15"/>
        </w:numPr>
      </w:pPr>
      <w:r>
        <w:t xml:space="preserve">Director, Screenplay and Storywriter of </w:t>
      </w:r>
      <w:r w:rsidR="00143796">
        <w:t xml:space="preserve">One of the 17 short films shortlisted from 285 in movie buff </w:t>
      </w:r>
      <w:r>
        <w:t>contest.</w:t>
      </w:r>
    </w:p>
    <w:p w:rsidR="002111C9" w:rsidRPr="006E1507" w:rsidRDefault="008F2165" w:rsidP="00E47FA3">
      <w:pPr>
        <w:pStyle w:val="ListParagraph"/>
        <w:numPr>
          <w:ilvl w:val="0"/>
          <w:numId w:val="15"/>
        </w:numPr>
      </w:pPr>
      <w:r>
        <w:t xml:space="preserve">Special Mention in Lazo Web Contest in Futura 2k17 conducted by </w:t>
      </w:r>
      <w:r w:rsidR="00415795">
        <w:t>BIT</w:t>
      </w:r>
      <w:r>
        <w:t xml:space="preserve"> college.</w:t>
      </w:r>
    </w:p>
    <w:sectPr w:rsidR="002111C9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584" w:rsidRDefault="009E5584" w:rsidP="0068194B">
      <w:r>
        <w:separator/>
      </w:r>
    </w:p>
    <w:p w:rsidR="009E5584" w:rsidRDefault="009E5584"/>
    <w:p w:rsidR="009E5584" w:rsidRDefault="009E5584"/>
  </w:endnote>
  <w:endnote w:type="continuationSeparator" w:id="0">
    <w:p w:rsidR="009E5584" w:rsidRDefault="009E5584" w:rsidP="0068194B">
      <w:r>
        <w:continuationSeparator/>
      </w:r>
    </w:p>
    <w:p w:rsidR="009E5584" w:rsidRDefault="009E5584"/>
    <w:p w:rsidR="009E5584" w:rsidRDefault="009E5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2E9" w:rsidRDefault="00AD02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1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584" w:rsidRDefault="009E5584" w:rsidP="0068194B">
      <w:r>
        <w:separator/>
      </w:r>
    </w:p>
    <w:p w:rsidR="009E5584" w:rsidRDefault="009E5584"/>
    <w:p w:rsidR="009E5584" w:rsidRDefault="009E5584"/>
  </w:footnote>
  <w:footnote w:type="continuationSeparator" w:id="0">
    <w:p w:rsidR="009E5584" w:rsidRDefault="009E5584" w:rsidP="0068194B">
      <w:r>
        <w:continuationSeparator/>
      </w:r>
    </w:p>
    <w:p w:rsidR="009E5584" w:rsidRDefault="009E5584"/>
    <w:p w:rsidR="009E5584" w:rsidRDefault="009E55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2E9" w:rsidRPr="004E01EB" w:rsidRDefault="00AD02E9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81052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DE3B85"/>
    <w:multiLevelType w:val="hybridMultilevel"/>
    <w:tmpl w:val="2826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9B46F5"/>
    <w:multiLevelType w:val="hybridMultilevel"/>
    <w:tmpl w:val="8FA8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5B"/>
    <w:rsid w:val="000001EF"/>
    <w:rsid w:val="00007322"/>
    <w:rsid w:val="00007728"/>
    <w:rsid w:val="00024584"/>
    <w:rsid w:val="00024730"/>
    <w:rsid w:val="00032D1B"/>
    <w:rsid w:val="00055E95"/>
    <w:rsid w:val="0007021F"/>
    <w:rsid w:val="00071519"/>
    <w:rsid w:val="00093E53"/>
    <w:rsid w:val="000A712C"/>
    <w:rsid w:val="000B2BA5"/>
    <w:rsid w:val="000D0FE7"/>
    <w:rsid w:val="000D316A"/>
    <w:rsid w:val="000E1439"/>
    <w:rsid w:val="000F2F8C"/>
    <w:rsid w:val="000F7246"/>
    <w:rsid w:val="000F7B82"/>
    <w:rsid w:val="0010006E"/>
    <w:rsid w:val="001045A8"/>
    <w:rsid w:val="00114A91"/>
    <w:rsid w:val="001427E1"/>
    <w:rsid w:val="00143796"/>
    <w:rsid w:val="00163651"/>
    <w:rsid w:val="00163668"/>
    <w:rsid w:val="0016543E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2EB0"/>
    <w:rsid w:val="001F4E6D"/>
    <w:rsid w:val="001F6140"/>
    <w:rsid w:val="00203573"/>
    <w:rsid w:val="0020597D"/>
    <w:rsid w:val="00210284"/>
    <w:rsid w:val="002111C9"/>
    <w:rsid w:val="00213B4C"/>
    <w:rsid w:val="002253B0"/>
    <w:rsid w:val="00236D54"/>
    <w:rsid w:val="00241D8C"/>
    <w:rsid w:val="00241FDB"/>
    <w:rsid w:val="0024720C"/>
    <w:rsid w:val="00247E41"/>
    <w:rsid w:val="00260A4F"/>
    <w:rsid w:val="002617AE"/>
    <w:rsid w:val="002638D0"/>
    <w:rsid w:val="002647D3"/>
    <w:rsid w:val="00275EAE"/>
    <w:rsid w:val="00294998"/>
    <w:rsid w:val="00296873"/>
    <w:rsid w:val="00297F18"/>
    <w:rsid w:val="002A1945"/>
    <w:rsid w:val="002B2958"/>
    <w:rsid w:val="002B3FC8"/>
    <w:rsid w:val="002D23C5"/>
    <w:rsid w:val="002D6137"/>
    <w:rsid w:val="002E6987"/>
    <w:rsid w:val="002E7E61"/>
    <w:rsid w:val="002F05E5"/>
    <w:rsid w:val="002F1DF4"/>
    <w:rsid w:val="002F254D"/>
    <w:rsid w:val="002F30E4"/>
    <w:rsid w:val="00307140"/>
    <w:rsid w:val="00316DFF"/>
    <w:rsid w:val="00325B57"/>
    <w:rsid w:val="00336056"/>
    <w:rsid w:val="00350444"/>
    <w:rsid w:val="003544E1"/>
    <w:rsid w:val="00366398"/>
    <w:rsid w:val="003A0632"/>
    <w:rsid w:val="003A30E5"/>
    <w:rsid w:val="003A6ADF"/>
    <w:rsid w:val="003A7420"/>
    <w:rsid w:val="003B068C"/>
    <w:rsid w:val="003B5928"/>
    <w:rsid w:val="003C6EB1"/>
    <w:rsid w:val="003D380F"/>
    <w:rsid w:val="003E160D"/>
    <w:rsid w:val="003F1D5F"/>
    <w:rsid w:val="00405128"/>
    <w:rsid w:val="00406CFF"/>
    <w:rsid w:val="00415795"/>
    <w:rsid w:val="00416B25"/>
    <w:rsid w:val="00420592"/>
    <w:rsid w:val="004319E0"/>
    <w:rsid w:val="00437E8C"/>
    <w:rsid w:val="00440225"/>
    <w:rsid w:val="004651E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4A82"/>
    <w:rsid w:val="004E01EB"/>
    <w:rsid w:val="004E1189"/>
    <w:rsid w:val="004E2794"/>
    <w:rsid w:val="004F442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2BC4"/>
    <w:rsid w:val="0062312F"/>
    <w:rsid w:val="00625F2C"/>
    <w:rsid w:val="0063500F"/>
    <w:rsid w:val="00645E82"/>
    <w:rsid w:val="0065437B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55F1"/>
    <w:rsid w:val="007273B7"/>
    <w:rsid w:val="00732BF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156"/>
    <w:rsid w:val="007E6A61"/>
    <w:rsid w:val="00801140"/>
    <w:rsid w:val="00803404"/>
    <w:rsid w:val="00815BB8"/>
    <w:rsid w:val="00834955"/>
    <w:rsid w:val="00840971"/>
    <w:rsid w:val="00850049"/>
    <w:rsid w:val="00855B59"/>
    <w:rsid w:val="00860461"/>
    <w:rsid w:val="0086487C"/>
    <w:rsid w:val="00870B20"/>
    <w:rsid w:val="008829F8"/>
    <w:rsid w:val="00885897"/>
    <w:rsid w:val="008A6538"/>
    <w:rsid w:val="008C7056"/>
    <w:rsid w:val="008E0522"/>
    <w:rsid w:val="008E34F6"/>
    <w:rsid w:val="008F2165"/>
    <w:rsid w:val="008F3B14"/>
    <w:rsid w:val="00901899"/>
    <w:rsid w:val="0090344B"/>
    <w:rsid w:val="00905715"/>
    <w:rsid w:val="0091321E"/>
    <w:rsid w:val="00913946"/>
    <w:rsid w:val="00926C6B"/>
    <w:rsid w:val="0092726B"/>
    <w:rsid w:val="009361BA"/>
    <w:rsid w:val="00943D16"/>
    <w:rsid w:val="00944F78"/>
    <w:rsid w:val="00945475"/>
    <w:rsid w:val="009510E7"/>
    <w:rsid w:val="00952C89"/>
    <w:rsid w:val="00955159"/>
    <w:rsid w:val="009571D8"/>
    <w:rsid w:val="009650EA"/>
    <w:rsid w:val="00971C58"/>
    <w:rsid w:val="0097790C"/>
    <w:rsid w:val="0098506E"/>
    <w:rsid w:val="00994225"/>
    <w:rsid w:val="009A44CE"/>
    <w:rsid w:val="009A66B2"/>
    <w:rsid w:val="009C4DFC"/>
    <w:rsid w:val="009D44F8"/>
    <w:rsid w:val="009E3160"/>
    <w:rsid w:val="009E5584"/>
    <w:rsid w:val="009F220C"/>
    <w:rsid w:val="009F3B05"/>
    <w:rsid w:val="009F4931"/>
    <w:rsid w:val="00A14534"/>
    <w:rsid w:val="00A16DAA"/>
    <w:rsid w:val="00A24162"/>
    <w:rsid w:val="00A25023"/>
    <w:rsid w:val="00A270EA"/>
    <w:rsid w:val="00A34B12"/>
    <w:rsid w:val="00A34BA2"/>
    <w:rsid w:val="00A36F27"/>
    <w:rsid w:val="00A42E32"/>
    <w:rsid w:val="00A46E63"/>
    <w:rsid w:val="00A51DC5"/>
    <w:rsid w:val="00A53DE1"/>
    <w:rsid w:val="00A615E1"/>
    <w:rsid w:val="00A755E8"/>
    <w:rsid w:val="00A77ECE"/>
    <w:rsid w:val="00A8757F"/>
    <w:rsid w:val="00A93A5D"/>
    <w:rsid w:val="00AB32F8"/>
    <w:rsid w:val="00AB610B"/>
    <w:rsid w:val="00AD02E9"/>
    <w:rsid w:val="00AD360E"/>
    <w:rsid w:val="00AD40FB"/>
    <w:rsid w:val="00AD782D"/>
    <w:rsid w:val="00AE7650"/>
    <w:rsid w:val="00B04CE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A6D"/>
    <w:rsid w:val="00BB4E51"/>
    <w:rsid w:val="00BC112E"/>
    <w:rsid w:val="00BD431F"/>
    <w:rsid w:val="00BE423E"/>
    <w:rsid w:val="00BF581B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2DD1"/>
    <w:rsid w:val="00D9521A"/>
    <w:rsid w:val="00DA3914"/>
    <w:rsid w:val="00DA3EE8"/>
    <w:rsid w:val="00DA59AA"/>
    <w:rsid w:val="00DB55FF"/>
    <w:rsid w:val="00DB6915"/>
    <w:rsid w:val="00DB7B32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C72"/>
    <w:rsid w:val="00E14498"/>
    <w:rsid w:val="00E2397A"/>
    <w:rsid w:val="00E254DB"/>
    <w:rsid w:val="00E27CB7"/>
    <w:rsid w:val="00E300FC"/>
    <w:rsid w:val="00E362DB"/>
    <w:rsid w:val="00E4275B"/>
    <w:rsid w:val="00E42DCF"/>
    <w:rsid w:val="00E47FA3"/>
    <w:rsid w:val="00E5632B"/>
    <w:rsid w:val="00E6451E"/>
    <w:rsid w:val="00E70240"/>
    <w:rsid w:val="00E71E6B"/>
    <w:rsid w:val="00E81CC5"/>
    <w:rsid w:val="00E85A87"/>
    <w:rsid w:val="00E85B4A"/>
    <w:rsid w:val="00E93C05"/>
    <w:rsid w:val="00E9528E"/>
    <w:rsid w:val="00EA5099"/>
    <w:rsid w:val="00EC1351"/>
    <w:rsid w:val="00EC3DAA"/>
    <w:rsid w:val="00EC4CBF"/>
    <w:rsid w:val="00ED7609"/>
    <w:rsid w:val="00EE2CA8"/>
    <w:rsid w:val="00EF17E8"/>
    <w:rsid w:val="00EF51D9"/>
    <w:rsid w:val="00F130DD"/>
    <w:rsid w:val="00F24884"/>
    <w:rsid w:val="00F476C4"/>
    <w:rsid w:val="00F61DF9"/>
    <w:rsid w:val="00F7699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571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ED12A-0D15-49B0-8155-9F6FF49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97EDE186A74CBFACF827DC54B4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8131-FC95-47D6-B5F2-2F3BE9D2CC22}"/>
      </w:docPartPr>
      <w:docPartBody>
        <w:p w:rsidR="00E96B13" w:rsidRDefault="003A51CB">
          <w:pPr>
            <w:pStyle w:val="FE97EDE186A74CBFACF827DC54B4390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2B"/>
    <w:rsid w:val="000509C4"/>
    <w:rsid w:val="00142BC5"/>
    <w:rsid w:val="002F3860"/>
    <w:rsid w:val="003A51CB"/>
    <w:rsid w:val="003B71B6"/>
    <w:rsid w:val="004001C3"/>
    <w:rsid w:val="0042711C"/>
    <w:rsid w:val="0054082B"/>
    <w:rsid w:val="005E54B0"/>
    <w:rsid w:val="00663542"/>
    <w:rsid w:val="00721612"/>
    <w:rsid w:val="007E0A09"/>
    <w:rsid w:val="007E3234"/>
    <w:rsid w:val="00870680"/>
    <w:rsid w:val="008A74FD"/>
    <w:rsid w:val="009556F7"/>
    <w:rsid w:val="00C029CB"/>
    <w:rsid w:val="00D13544"/>
    <w:rsid w:val="00D3757C"/>
    <w:rsid w:val="00DC62F3"/>
    <w:rsid w:val="00E96B13"/>
    <w:rsid w:val="00E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6C3DBB21947369B61AC86D1D402A9">
    <w:name w:val="C886C3DBB21947369B61AC86D1D402A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DDA2D2DBD54A958DF7678BC59CAE5C">
    <w:name w:val="25DDA2D2DBD54A958DF7678BC59CAE5C"/>
  </w:style>
  <w:style w:type="paragraph" w:customStyle="1" w:styleId="43E0BAADCD524C6E863D2F6DAD35AB5D">
    <w:name w:val="43E0BAADCD524C6E863D2F6DAD35AB5D"/>
  </w:style>
  <w:style w:type="paragraph" w:customStyle="1" w:styleId="FE97EDE186A74CBFACF827DC54B43903">
    <w:name w:val="FE97EDE186A74CBFACF827DC54B43903"/>
  </w:style>
  <w:style w:type="paragraph" w:customStyle="1" w:styleId="5DD9F8E08B0A4F35AB5ECB355ABA2D49">
    <w:name w:val="5DD9F8E08B0A4F35AB5ECB355ABA2D49"/>
  </w:style>
  <w:style w:type="paragraph" w:customStyle="1" w:styleId="D7C6940D5CF74689A711ADE057E3AB18">
    <w:name w:val="D7C6940D5CF74689A711ADE057E3AB18"/>
  </w:style>
  <w:style w:type="paragraph" w:customStyle="1" w:styleId="C263613EB19E4F1C9BEE476D9EE367FA">
    <w:name w:val="C263613EB19E4F1C9BEE476D9EE367FA"/>
  </w:style>
  <w:style w:type="paragraph" w:customStyle="1" w:styleId="A275FF2307AA4C5C982A49BFC3C8B0AD">
    <w:name w:val="A275FF2307AA4C5C982A49BFC3C8B0AD"/>
  </w:style>
  <w:style w:type="paragraph" w:customStyle="1" w:styleId="DEB5281EF95745C2AF19612650612857">
    <w:name w:val="DEB5281EF95745C2AF19612650612857"/>
  </w:style>
  <w:style w:type="paragraph" w:customStyle="1" w:styleId="349C3B9F82BC4347B5A6C6A4C0AF7901">
    <w:name w:val="349C3B9F82BC4347B5A6C6A4C0AF7901"/>
  </w:style>
  <w:style w:type="paragraph" w:customStyle="1" w:styleId="A2A96B81B95347DE92700717021C044C">
    <w:name w:val="A2A96B81B95347DE92700717021C044C"/>
  </w:style>
  <w:style w:type="paragraph" w:customStyle="1" w:styleId="9CA445A1F2F0404E81B3DDD93C94BE1A">
    <w:name w:val="9CA445A1F2F0404E81B3DDD93C94BE1A"/>
  </w:style>
  <w:style w:type="paragraph" w:customStyle="1" w:styleId="0DA380E023DA4C72B21A3A4EFD40390F">
    <w:name w:val="0DA380E023DA4C72B21A3A4EFD40390F"/>
  </w:style>
  <w:style w:type="paragraph" w:customStyle="1" w:styleId="40017E6AABF7421592D3BC6764773C84">
    <w:name w:val="40017E6AABF7421592D3BC6764773C84"/>
  </w:style>
  <w:style w:type="paragraph" w:customStyle="1" w:styleId="28DD41EDD179420BBB4262D690790B0C">
    <w:name w:val="28DD41EDD179420BBB4262D690790B0C"/>
  </w:style>
  <w:style w:type="character" w:styleId="SubtleReference">
    <w:name w:val="Subtle Reference"/>
    <w:basedOn w:val="DefaultParagraphFont"/>
    <w:uiPriority w:val="10"/>
    <w:qFormat/>
    <w:rsid w:val="0054082B"/>
    <w:rPr>
      <w:b/>
      <w:caps w:val="0"/>
      <w:smallCaps/>
      <w:color w:val="595959" w:themeColor="text1" w:themeTint="A6"/>
    </w:rPr>
  </w:style>
  <w:style w:type="paragraph" w:customStyle="1" w:styleId="9266505F927C430CA6BCFF0F180C6A99">
    <w:name w:val="9266505F927C430CA6BCFF0F180C6A99"/>
  </w:style>
  <w:style w:type="paragraph" w:customStyle="1" w:styleId="8535534603084A438D2C7AEB3FFF1E47">
    <w:name w:val="8535534603084A438D2C7AEB3FFF1E47"/>
  </w:style>
  <w:style w:type="paragraph" w:customStyle="1" w:styleId="1C7DCBA276AC49318FB383AC900F8CB6">
    <w:name w:val="1C7DCBA276AC49318FB383AC900F8CB6"/>
  </w:style>
  <w:style w:type="paragraph" w:customStyle="1" w:styleId="08A5D6974D0746D18F79E45399BCC39F">
    <w:name w:val="08A5D6974D0746D18F79E45399BCC39F"/>
  </w:style>
  <w:style w:type="paragraph" w:customStyle="1" w:styleId="4AEC3E8457B54058874065854CD4A4C9">
    <w:name w:val="4AEC3E8457B54058874065854CD4A4C9"/>
  </w:style>
  <w:style w:type="paragraph" w:customStyle="1" w:styleId="C5674DB3B3C8407583057EEFE984C0F8">
    <w:name w:val="C5674DB3B3C8407583057EEFE984C0F8"/>
  </w:style>
  <w:style w:type="paragraph" w:customStyle="1" w:styleId="24B0839BB6C74A2D8611E20A0EBA8D2B">
    <w:name w:val="24B0839BB6C74A2D8611E20A0EBA8D2B"/>
  </w:style>
  <w:style w:type="paragraph" w:customStyle="1" w:styleId="9F4507C2603145888F2941EB05E262EF">
    <w:name w:val="9F4507C2603145888F2941EB05E262EF"/>
  </w:style>
  <w:style w:type="paragraph" w:customStyle="1" w:styleId="A082179CEAD04DFFA26727AA332BE9B1">
    <w:name w:val="A082179CEAD04DFFA26727AA332BE9B1"/>
  </w:style>
  <w:style w:type="paragraph" w:customStyle="1" w:styleId="0C5E4123FE824EEAA17DF6972D621BE8">
    <w:name w:val="0C5E4123FE824EEAA17DF6972D621BE8"/>
  </w:style>
  <w:style w:type="paragraph" w:customStyle="1" w:styleId="89E98C5751954532B232798782DA5660">
    <w:name w:val="89E98C5751954532B232798782DA5660"/>
  </w:style>
  <w:style w:type="paragraph" w:customStyle="1" w:styleId="F0F96FF599EC481787EF46B288FC6303">
    <w:name w:val="F0F96FF599EC481787EF46B288FC6303"/>
  </w:style>
  <w:style w:type="paragraph" w:customStyle="1" w:styleId="F8DAE6F44DB74553A870C64C86E88A77">
    <w:name w:val="F8DAE6F44DB74553A870C64C86E88A77"/>
  </w:style>
  <w:style w:type="paragraph" w:customStyle="1" w:styleId="7A4E66BDF1DF40779BBEBB90990834D5">
    <w:name w:val="7A4E66BDF1DF40779BBEBB90990834D5"/>
  </w:style>
  <w:style w:type="paragraph" w:customStyle="1" w:styleId="1675AFC50E5F4B2799FA8369BB6A7D52">
    <w:name w:val="1675AFC50E5F4B2799FA8369BB6A7D52"/>
  </w:style>
  <w:style w:type="paragraph" w:customStyle="1" w:styleId="50138A6A87294A8A8DF6A0233D1F39EA">
    <w:name w:val="50138A6A87294A8A8DF6A0233D1F39EA"/>
  </w:style>
  <w:style w:type="paragraph" w:customStyle="1" w:styleId="67B5AF8C783D4E2C9A843A7AB1674E96">
    <w:name w:val="67B5AF8C783D4E2C9A843A7AB1674E96"/>
  </w:style>
  <w:style w:type="paragraph" w:customStyle="1" w:styleId="0802DE8F347F4DB084A58F1C053A7DC8">
    <w:name w:val="0802DE8F347F4DB084A58F1C053A7DC8"/>
  </w:style>
  <w:style w:type="paragraph" w:customStyle="1" w:styleId="CD4BCAC696C44092A21C2B08B1AAA50F">
    <w:name w:val="CD4BCAC696C44092A21C2B08B1AAA50F"/>
  </w:style>
  <w:style w:type="paragraph" w:customStyle="1" w:styleId="27DF5580CA114237BA8BC96B97210816">
    <w:name w:val="27DF5580CA114237BA8BC96B97210816"/>
  </w:style>
  <w:style w:type="paragraph" w:customStyle="1" w:styleId="02B8793F198447A689E3E6439DC843B3">
    <w:name w:val="02B8793F198447A689E3E6439DC843B3"/>
  </w:style>
  <w:style w:type="paragraph" w:customStyle="1" w:styleId="6F563ACDFA8B4947AAE9FCFD53E53E6A">
    <w:name w:val="6F563ACDFA8B4947AAE9FCFD53E53E6A"/>
  </w:style>
  <w:style w:type="paragraph" w:customStyle="1" w:styleId="FB0E3AE076B34E278ADBC003F16FBE7B">
    <w:name w:val="FB0E3AE076B34E278ADBC003F16FBE7B"/>
  </w:style>
  <w:style w:type="paragraph" w:customStyle="1" w:styleId="33A3AC2C004441B3956CAA0A364EEAAC">
    <w:name w:val="33A3AC2C004441B3956CAA0A364EEAAC"/>
  </w:style>
  <w:style w:type="paragraph" w:customStyle="1" w:styleId="26B641F61935466DB78922364C0AC0C2">
    <w:name w:val="26B641F61935466DB78922364C0AC0C2"/>
  </w:style>
  <w:style w:type="paragraph" w:customStyle="1" w:styleId="C2854CA9CB804A17942E37EE56F630F9">
    <w:name w:val="C2854CA9CB804A17942E37EE56F630F9"/>
  </w:style>
  <w:style w:type="paragraph" w:customStyle="1" w:styleId="10B2BAE71E99425D8FAC73016FEC02D5">
    <w:name w:val="10B2BAE71E99425D8FAC73016FEC02D5"/>
    <w:rsid w:val="0054082B"/>
  </w:style>
  <w:style w:type="paragraph" w:customStyle="1" w:styleId="C57093BFF4A540A3A19B280F7CC5A579">
    <w:name w:val="C57093BFF4A540A3A19B280F7CC5A579"/>
    <w:rsid w:val="0054082B"/>
  </w:style>
  <w:style w:type="paragraph" w:customStyle="1" w:styleId="FAD6E3BA5FC7493CB19348C9A2A6A755">
    <w:name w:val="FAD6E3BA5FC7493CB19348C9A2A6A755"/>
    <w:rsid w:val="0054082B"/>
  </w:style>
  <w:style w:type="paragraph" w:customStyle="1" w:styleId="B20DA62158D64FCEA1B05853D6D58B28">
    <w:name w:val="B20DA62158D64FCEA1B05853D6D58B28"/>
    <w:rsid w:val="0054082B"/>
  </w:style>
  <w:style w:type="paragraph" w:customStyle="1" w:styleId="453F45870ACB42708F7546358EFE66F4">
    <w:name w:val="453F45870ACB42708F7546358EFE66F4"/>
    <w:rsid w:val="0054082B"/>
  </w:style>
  <w:style w:type="paragraph" w:customStyle="1" w:styleId="B53CE3AE190F49529CD144E0FD82D24B">
    <w:name w:val="B53CE3AE190F49529CD144E0FD82D24B"/>
    <w:rsid w:val="0054082B"/>
  </w:style>
  <w:style w:type="paragraph" w:customStyle="1" w:styleId="1E0FE6F92FA7442CA84BC8697D86BA44">
    <w:name w:val="1E0FE6F92FA7442CA84BC8697D86BA44"/>
    <w:rsid w:val="0054082B"/>
  </w:style>
  <w:style w:type="paragraph" w:customStyle="1" w:styleId="AF8FD420132D4CE5A506E8F0E94670B6">
    <w:name w:val="AF8FD420132D4CE5A506E8F0E94670B6"/>
    <w:rsid w:val="0054082B"/>
  </w:style>
  <w:style w:type="paragraph" w:customStyle="1" w:styleId="FF9EA53B5A994442B07E6C49782B3983">
    <w:name w:val="FF9EA53B5A994442B07E6C49782B3983"/>
    <w:rsid w:val="0054082B"/>
  </w:style>
  <w:style w:type="paragraph" w:customStyle="1" w:styleId="97E29D7884714B68BBE7175E765C9A08">
    <w:name w:val="97E29D7884714B68BBE7175E765C9A08"/>
    <w:rsid w:val="0054082B"/>
  </w:style>
  <w:style w:type="paragraph" w:customStyle="1" w:styleId="919F07050DB94F609E86CBC075A31FE1">
    <w:name w:val="919F07050DB94F609E86CBC075A31FE1"/>
    <w:rsid w:val="0054082B"/>
  </w:style>
  <w:style w:type="paragraph" w:customStyle="1" w:styleId="A2A0DAC7A11D4A7FB303B46DBF14CFEE">
    <w:name w:val="A2A0DAC7A11D4A7FB303B46DBF14CFEE"/>
    <w:rsid w:val="0054082B"/>
  </w:style>
  <w:style w:type="paragraph" w:customStyle="1" w:styleId="1F6C25DF824B4FE6999890397CAF69C1">
    <w:name w:val="1F6C25DF824B4FE6999890397CAF69C1"/>
    <w:rsid w:val="0054082B"/>
  </w:style>
  <w:style w:type="paragraph" w:customStyle="1" w:styleId="C31D33BF16C345DA9EAB9CEE7F3FC47B">
    <w:name w:val="C31D33BF16C345DA9EAB9CEE7F3FC47B"/>
    <w:rsid w:val="0054082B"/>
  </w:style>
  <w:style w:type="paragraph" w:customStyle="1" w:styleId="1CCEC5CFC9944149B1A41A545362334F">
    <w:name w:val="1CCEC5CFC9944149B1A41A545362334F"/>
    <w:rsid w:val="0054082B"/>
  </w:style>
  <w:style w:type="paragraph" w:customStyle="1" w:styleId="769DB7F186E241C8A12A37D5384CCA98">
    <w:name w:val="769DB7F186E241C8A12A37D5384CCA98"/>
    <w:rsid w:val="0054082B"/>
  </w:style>
  <w:style w:type="paragraph" w:customStyle="1" w:styleId="7B16E8BBF54C460F9767519F84412F5F">
    <w:name w:val="7B16E8BBF54C460F9767519F84412F5F"/>
    <w:rsid w:val="0054082B"/>
  </w:style>
  <w:style w:type="paragraph" w:customStyle="1" w:styleId="3282B4EA98BB484890CE250F61A1AF80">
    <w:name w:val="3282B4EA98BB484890CE250F61A1AF80"/>
    <w:rsid w:val="0054082B"/>
  </w:style>
  <w:style w:type="paragraph" w:customStyle="1" w:styleId="B799D90A497E4115B9A1DA25B43146A1">
    <w:name w:val="B799D90A497E4115B9A1DA25B43146A1"/>
    <w:rsid w:val="0054082B"/>
  </w:style>
  <w:style w:type="paragraph" w:customStyle="1" w:styleId="E043FDA7620A469F883D298595B09CC1">
    <w:name w:val="E043FDA7620A469F883D298595B09CC1"/>
    <w:rsid w:val="0054082B"/>
  </w:style>
  <w:style w:type="paragraph" w:customStyle="1" w:styleId="5B7B52F802EC4CD28A641AAC799EDC8E">
    <w:name w:val="5B7B52F802EC4CD28A641AAC799EDC8E"/>
    <w:rsid w:val="0054082B"/>
  </w:style>
  <w:style w:type="paragraph" w:customStyle="1" w:styleId="5E2C4FA63931471DA32977535E145F63">
    <w:name w:val="5E2C4FA63931471DA32977535E145F63"/>
    <w:rsid w:val="0054082B"/>
  </w:style>
  <w:style w:type="paragraph" w:customStyle="1" w:styleId="1DDAEB86C0044F4C874545CB25E13BA0">
    <w:name w:val="1DDAEB86C0044F4C874545CB25E13BA0"/>
    <w:rsid w:val="0054082B"/>
  </w:style>
  <w:style w:type="paragraph" w:customStyle="1" w:styleId="4633450C131F490F98C1CECB0EA3C621">
    <w:name w:val="4633450C131F490F98C1CECB0EA3C621"/>
    <w:rsid w:val="0054082B"/>
  </w:style>
  <w:style w:type="paragraph" w:customStyle="1" w:styleId="9B0A9AFC8499461C8716FE5240E70E66">
    <w:name w:val="9B0A9AFC8499461C8716FE5240E70E66"/>
    <w:rsid w:val="0054082B"/>
  </w:style>
  <w:style w:type="paragraph" w:customStyle="1" w:styleId="0485EE93457E4D6E8354237494D5C3D8">
    <w:name w:val="0485EE93457E4D6E8354237494D5C3D8"/>
    <w:rsid w:val="0054082B"/>
  </w:style>
  <w:style w:type="paragraph" w:customStyle="1" w:styleId="205571A9A76C4AE2A130B74FE5F151FB">
    <w:name w:val="205571A9A76C4AE2A130B74FE5F151FB"/>
    <w:rsid w:val="0054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4E074-C324-4196-A12E-D2DAAE19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194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 Prasad</cp:lastModifiedBy>
  <cp:revision>25</cp:revision>
  <dcterms:created xsi:type="dcterms:W3CDTF">2017-12-19T11:26:00Z</dcterms:created>
  <dcterms:modified xsi:type="dcterms:W3CDTF">2020-03-11T15:36:00Z</dcterms:modified>
  <cp:category/>
</cp:coreProperties>
</file>